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A601B4" w14:textId="0527D785" w:rsidR="002E626B" w:rsidRPr="00E5243A" w:rsidRDefault="00530BDA" w:rsidP="00224640">
      <w:pPr>
        <w:pStyle w:val="Titre"/>
        <w:rPr>
          <w:lang w:val="en-US"/>
        </w:rPr>
      </w:pPr>
      <w:r w:rsidRPr="00E5243A">
        <w:rPr>
          <w:rStyle w:val="Accentuation"/>
          <w:lang w:val="en-US"/>
        </w:rPr>
        <w:t>Projet</w:t>
      </w:r>
      <w:r w:rsidR="00224640" w:rsidRPr="00E5243A">
        <w:rPr>
          <w:lang w:val="en-US"/>
        </w:rPr>
        <w:t xml:space="preserve"> </w:t>
      </w:r>
      <w:r w:rsidRPr="00E5243A">
        <w:rPr>
          <w:lang w:val="en-US"/>
        </w:rPr>
        <w:t>IOT_Aquarium</w:t>
      </w:r>
    </w:p>
    <w:p w14:paraId="3E9C1A6D" w14:textId="5B2ABC4D" w:rsidR="00C31B26" w:rsidRPr="00E5243A" w:rsidRDefault="00C31B26" w:rsidP="00224640">
      <w:pPr>
        <w:pStyle w:val="Sous-titre"/>
        <w:rPr>
          <w:lang w:val="en-US"/>
        </w:rPr>
      </w:pPr>
    </w:p>
    <w:p w14:paraId="1186CBFD" w14:textId="7B4C5F9B" w:rsidR="00530BDA" w:rsidRPr="00E5243A" w:rsidRDefault="00530BDA" w:rsidP="00530BDA">
      <w:pPr>
        <w:rPr>
          <w:lang w:val="en-US"/>
        </w:rPr>
      </w:pPr>
    </w:p>
    <w:p w14:paraId="3BFCAE14" w14:textId="67AEF6FA" w:rsidR="00530BDA" w:rsidRPr="00E5243A" w:rsidRDefault="00530BDA" w:rsidP="00530BDA">
      <w:pPr>
        <w:rPr>
          <w:lang w:val="en-US"/>
        </w:rPr>
      </w:pPr>
    </w:p>
    <w:p w14:paraId="3E45BA20" w14:textId="14022748" w:rsidR="00530BDA" w:rsidRPr="00E5243A" w:rsidRDefault="00530BDA" w:rsidP="00530BDA">
      <w:pPr>
        <w:rPr>
          <w:lang w:val="en-US"/>
        </w:rPr>
      </w:pPr>
    </w:p>
    <w:p w14:paraId="57BE3E75" w14:textId="77777777" w:rsidR="00530BDA" w:rsidRPr="00E5243A" w:rsidRDefault="00530BDA" w:rsidP="00530BDA">
      <w:pPr>
        <w:rPr>
          <w:lang w:val="en-US"/>
        </w:rPr>
      </w:pPr>
    </w:p>
    <w:p w14:paraId="1C0552C5" w14:textId="3CE66CAD" w:rsidR="00530BDA" w:rsidRPr="00E5243A" w:rsidRDefault="00530BDA" w:rsidP="00530BDA">
      <w:pPr>
        <w:rPr>
          <w:lang w:val="en-US"/>
        </w:rPr>
      </w:pPr>
    </w:p>
    <w:p w14:paraId="2079055F" w14:textId="77777777" w:rsidR="00530BDA" w:rsidRPr="00E5243A" w:rsidRDefault="00530BDA" w:rsidP="00530BDA">
      <w:pPr>
        <w:rPr>
          <w:lang w:val="en-US"/>
        </w:rPr>
      </w:pPr>
    </w:p>
    <w:p w14:paraId="05AE9EBE" w14:textId="0F49845B" w:rsidR="00C31B26" w:rsidRPr="00E5243A" w:rsidRDefault="00530BDA" w:rsidP="00224640">
      <w:pPr>
        <w:pStyle w:val="CoverHead1"/>
        <w:rPr>
          <w:lang w:val="en-US"/>
        </w:rPr>
      </w:pPr>
      <w:proofErr w:type="gramStart"/>
      <w:r w:rsidRPr="00E5243A">
        <w:rPr>
          <w:lang w:val="en-US"/>
        </w:rPr>
        <w:t>Etudiants :</w:t>
      </w:r>
      <w:proofErr w:type="gramEnd"/>
    </w:p>
    <w:p w14:paraId="42B9E1F4" w14:textId="77777777" w:rsidR="00530BDA" w:rsidRPr="00E5243A" w:rsidRDefault="00530BDA" w:rsidP="00224640">
      <w:pPr>
        <w:pStyle w:val="CoverHead2"/>
        <w:rPr>
          <w:lang w:val="en-US"/>
        </w:rPr>
      </w:pPr>
      <w:r w:rsidRPr="00E5243A">
        <w:rPr>
          <w:lang w:val="en-US"/>
        </w:rPr>
        <w:t>Raphael Betti</w:t>
      </w:r>
    </w:p>
    <w:p w14:paraId="683736E1" w14:textId="77777777" w:rsidR="00530BDA" w:rsidRPr="00E5243A" w:rsidRDefault="00530BDA" w:rsidP="00224640">
      <w:pPr>
        <w:pStyle w:val="CoverHead2"/>
        <w:rPr>
          <w:lang w:val="en-US"/>
        </w:rPr>
      </w:pPr>
      <w:r w:rsidRPr="00E5243A">
        <w:rPr>
          <w:lang w:val="en-US"/>
        </w:rPr>
        <w:t>Eric Harkat</w:t>
      </w:r>
    </w:p>
    <w:p w14:paraId="4D973559" w14:textId="77777777" w:rsidR="00530BDA" w:rsidRPr="00530BDA" w:rsidRDefault="00530BDA" w:rsidP="00224640">
      <w:pPr>
        <w:pStyle w:val="CoverHead2"/>
      </w:pPr>
      <w:r w:rsidRPr="00530BDA">
        <w:t>Dieunelson Dorcellus</w:t>
      </w:r>
    </w:p>
    <w:p w14:paraId="170C9C05" w14:textId="1DB1EB29" w:rsidR="00C31B26" w:rsidRPr="00530BDA" w:rsidRDefault="00530BDA" w:rsidP="00224640">
      <w:pPr>
        <w:pStyle w:val="CoverHead2"/>
      </w:pPr>
      <w:r w:rsidRPr="00530BDA">
        <w:t>Olivier Durand</w:t>
      </w:r>
    </w:p>
    <w:p w14:paraId="5A54410F" w14:textId="13450DAF" w:rsidR="00EB6826" w:rsidRPr="00530BDA" w:rsidRDefault="00EB6826" w:rsidP="00224640">
      <w:pPr>
        <w:pStyle w:val="CoverHead2"/>
      </w:pPr>
    </w:p>
    <w:p w14:paraId="6D50C6C5" w14:textId="77777777" w:rsidR="00EB6826" w:rsidRPr="00530BDA" w:rsidRDefault="00EB6826" w:rsidP="008606AB">
      <w:r w:rsidRPr="00530BDA">
        <w:br w:type="page"/>
      </w:r>
    </w:p>
    <w:p w14:paraId="4EE66A1A" w14:textId="09743167" w:rsidR="00EB6826" w:rsidRPr="00530BDA" w:rsidRDefault="00530BDA" w:rsidP="00D8227D">
      <w:pPr>
        <w:pStyle w:val="Titre1"/>
      </w:pPr>
      <w:r>
        <w:lastRenderedPageBreak/>
        <w:t>01</w:t>
      </w:r>
      <w:r w:rsidR="00EC7EB3" w:rsidRPr="00530BDA">
        <w:t xml:space="preserve"> </w:t>
      </w:r>
      <w:r>
        <w:rPr>
          <w:rStyle w:val="Accentuation"/>
        </w:rPr>
        <w:t>Introduction</w:t>
      </w:r>
    </w:p>
    <w:p w14:paraId="002EE160" w14:textId="142C05DF" w:rsidR="00530BDA" w:rsidRDefault="00530BDA" w:rsidP="00530BDA">
      <w:r>
        <w:t>IOT_Aquarium a pour but d’aider à prendre soin de vos poissons en automatisant les tâches de contrôle et de maintenance.</w:t>
      </w:r>
    </w:p>
    <w:p w14:paraId="2188E2B7" w14:textId="77777777" w:rsidR="00530BDA" w:rsidRDefault="00530BDA" w:rsidP="00530BDA">
      <w:r w:rsidRPr="00530BDA">
        <w:rPr>
          <w:highlight w:val="yellow"/>
        </w:rPr>
        <w:t>Six</w:t>
      </w:r>
      <w:r>
        <w:t xml:space="preserve"> capteurs sont utilisés dans la plate-forme pour mesurer les paramètres clés de l'aquarium, tels que la température, le pH ou la conductivité, et d'autres pour contrôler l'état de l'aquarium (niveau et fuites, luminosité, </w:t>
      </w:r>
      <w:r w:rsidRPr="00530BDA">
        <w:rPr>
          <w:highlight w:val="yellow"/>
        </w:rPr>
        <w:t>caméra</w:t>
      </w:r>
      <w:r>
        <w:t xml:space="preserve">). De plus, il y a 4 actionneurs différents pour automatiser des tâches telles que nourrir les poissons, l'activation des pompes pour le changement d'eau, le contrôle de l'intensité de la lumière pour simuler les cycles jour/nuit et créer un réflexe de Pavlov pour l’alimentation des poissons </w:t>
      </w:r>
      <w:r w:rsidRPr="00530BDA">
        <w:rPr>
          <w:highlight w:val="yellow"/>
        </w:rPr>
        <w:t>et pour finir une caméra pour surveiller que les poissons se nourrissent bien</w:t>
      </w:r>
      <w:r>
        <w:t>.</w:t>
      </w:r>
    </w:p>
    <w:p w14:paraId="1B6E51DB" w14:textId="77777777" w:rsidR="00530BDA" w:rsidRDefault="00530BDA" w:rsidP="00530BDA">
      <w:r>
        <w:t>Une API complète sera créée pour contrôler facilement le système via un Raspberry. Et nous prévoyons également de concevoir une application web qui permettra de stocker dans une base de données les informations recueillies et de les visualiser à partir d'un navigateur et d'appareils iPhone / Android. L’objectif est de rendre le projet compatible OneM2M.</w:t>
      </w:r>
    </w:p>
    <w:p w14:paraId="13C34766" w14:textId="6DE20D7A" w:rsidR="006C08BD" w:rsidRPr="00530BDA" w:rsidRDefault="00530BDA" w:rsidP="00530BDA">
      <w:r>
        <w:t>N.B. : En jaune, une partie optionnelle non nécessaire au projet, à faire si nous avons le temps. Il s’agit d’ajouter une caméra avec en tête une évolution intéressante, c’est à dire inclure du Machine Learning pour que le système adapte la quantité de nourriture aux poissons (par exemple, s’il y a beaucoup de mouvement à la caméra lors du repas cela veut dire qu’ils ont faim si c’est calme c’est qu’ils ont atteint la satiété, le programme devra ajuster la quantité dynamiquement en fonction de ces paramètres).</w:t>
      </w:r>
    </w:p>
    <w:p w14:paraId="4596D039" w14:textId="67BD6506" w:rsidR="00EC7EB3" w:rsidRPr="00530BDA" w:rsidRDefault="00530BDA" w:rsidP="00EC7EB3">
      <w:pPr>
        <w:pStyle w:val="Titre1"/>
      </w:pPr>
      <w:r>
        <w:rPr>
          <w:rStyle w:val="Accentuation"/>
        </w:rPr>
        <w:t>02</w:t>
      </w:r>
      <w:r w:rsidR="00EC7EB3" w:rsidRPr="00530BDA">
        <w:t xml:space="preserve"> </w:t>
      </w:r>
      <w:r>
        <w:t>Semaine 1</w:t>
      </w:r>
    </w:p>
    <w:p w14:paraId="4A9C0160" w14:textId="449EE1D5" w:rsidR="00EB6826" w:rsidRPr="00530BDA" w:rsidRDefault="00530BDA" w:rsidP="00B30030">
      <w:pPr>
        <w:pStyle w:val="Titre2"/>
      </w:pPr>
      <w:r>
        <w:t>Eric Harkat</w:t>
      </w:r>
    </w:p>
    <w:p w14:paraId="5DED931E" w14:textId="5966F999" w:rsidR="0002791A" w:rsidRDefault="00530BDA" w:rsidP="00CC0EDB">
      <w:r w:rsidRPr="00530BDA">
        <w:t>Pour cette première semaine je me suis attelé à faire fonctionner le moteur à courant continu et double rotation auquel sera fixé le bras du volet de distribution de nourriture, celui-ci est connecté à un pont en H qui permet l’ouverture et la fermeture du clapet, lui-même étant connecté à l’Arduino mega. Les entrées IN1 et IN2 permettent d’établir le sens du mouvent, l’entrée ENA quant à elle permet d’ajuster la vitesse du moteur.</w:t>
      </w:r>
    </w:p>
    <w:p w14:paraId="5E82482F" w14:textId="4718189A" w:rsidR="00530BDA" w:rsidRDefault="00530BDA" w:rsidP="00CC0EDB"/>
    <w:p w14:paraId="0274AA82" w14:textId="50BDF98B" w:rsidR="00530BDA" w:rsidRDefault="00530BDA" w:rsidP="00CC0EDB"/>
    <w:p w14:paraId="231B2BCE" w14:textId="646C544D" w:rsidR="00530BDA" w:rsidRDefault="00530BDA" w:rsidP="00CC0EDB"/>
    <w:p w14:paraId="717B0813" w14:textId="561D5193" w:rsidR="00530BDA" w:rsidRDefault="00530BDA" w:rsidP="00530BDA">
      <w:pPr>
        <w:jc w:val="center"/>
      </w:pPr>
      <w:r>
        <w:rPr>
          <w:noProof/>
          <w:lang w:eastAsia="fr-FR"/>
        </w:rPr>
        <w:lastRenderedPageBreak/>
        <w:drawing>
          <wp:inline distT="0" distB="0" distL="0" distR="0" wp14:anchorId="3674616B" wp14:editId="77F67EB1">
            <wp:extent cx="5759812" cy="2752077"/>
            <wp:effectExtent l="0" t="0" r="0" b="0"/>
            <wp:docPr id="2" name="Image 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iH.png"/>
                    <pic:cNvPicPr/>
                  </pic:nvPicPr>
                  <pic:blipFill rotWithShape="1">
                    <a:blip r:embed="rId11">
                      <a:extLst>
                        <a:ext uri="{28A0092B-C50C-407E-A947-70E740481C1C}">
                          <a14:useLocalDpi xmlns:a14="http://schemas.microsoft.com/office/drawing/2010/main" val="0"/>
                        </a:ext>
                      </a:extLst>
                    </a:blip>
                    <a:srcRect t="3333" b="21045"/>
                    <a:stretch/>
                  </pic:blipFill>
                  <pic:spPr bwMode="auto">
                    <a:xfrm>
                      <a:off x="0" y="0"/>
                      <a:ext cx="5760720" cy="2752511"/>
                    </a:xfrm>
                    <a:prstGeom prst="rect">
                      <a:avLst/>
                    </a:prstGeom>
                    <a:ln>
                      <a:noFill/>
                    </a:ln>
                    <a:extLst>
                      <a:ext uri="{53640926-AAD7-44D8-BBD7-CCE9431645EC}">
                        <a14:shadowObscured xmlns:a14="http://schemas.microsoft.com/office/drawing/2010/main"/>
                      </a:ext>
                    </a:extLst>
                  </pic:spPr>
                </pic:pic>
              </a:graphicData>
            </a:graphic>
          </wp:inline>
        </w:drawing>
      </w:r>
    </w:p>
    <w:p w14:paraId="226EBD0E" w14:textId="41DB774D" w:rsidR="00530BDA" w:rsidRDefault="00530BDA" w:rsidP="00530BDA">
      <w:pPr>
        <w:jc w:val="center"/>
      </w:pPr>
      <w:r>
        <w:rPr>
          <w:noProof/>
          <w:lang w:eastAsia="fr-FR"/>
        </w:rPr>
        <w:drawing>
          <wp:inline distT="0" distB="0" distL="0" distR="0" wp14:anchorId="1B7C930D" wp14:editId="75142DA3">
            <wp:extent cx="4701969" cy="5103845"/>
            <wp:effectExtent l="0" t="0" r="381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tation 2020-02-25 111148.png"/>
                    <pic:cNvPicPr/>
                  </pic:nvPicPr>
                  <pic:blipFill>
                    <a:blip r:embed="rId12">
                      <a:extLst>
                        <a:ext uri="{28A0092B-C50C-407E-A947-70E740481C1C}">
                          <a14:useLocalDpi xmlns:a14="http://schemas.microsoft.com/office/drawing/2010/main" val="0"/>
                        </a:ext>
                      </a:extLst>
                    </a:blip>
                    <a:stretch>
                      <a:fillRect/>
                    </a:stretch>
                  </pic:blipFill>
                  <pic:spPr>
                    <a:xfrm>
                      <a:off x="0" y="0"/>
                      <a:ext cx="4771534" cy="5179356"/>
                    </a:xfrm>
                    <a:prstGeom prst="rect">
                      <a:avLst/>
                    </a:prstGeom>
                  </pic:spPr>
                </pic:pic>
              </a:graphicData>
            </a:graphic>
          </wp:inline>
        </w:drawing>
      </w:r>
    </w:p>
    <w:p w14:paraId="560FA3B0" w14:textId="31078DB3" w:rsidR="00530BDA" w:rsidRDefault="00530BDA" w:rsidP="00530BDA">
      <w:pPr>
        <w:jc w:val="center"/>
      </w:pPr>
    </w:p>
    <w:p w14:paraId="09D3E20C" w14:textId="77777777" w:rsidR="00530BDA" w:rsidRPr="00530BDA" w:rsidRDefault="00530BDA" w:rsidP="00530BDA">
      <w:pPr>
        <w:jc w:val="center"/>
      </w:pPr>
    </w:p>
    <w:p w14:paraId="7E31DE88" w14:textId="40FDDC71" w:rsidR="00B30030" w:rsidRPr="00530BDA" w:rsidRDefault="006604AF" w:rsidP="00B30030">
      <w:pPr>
        <w:pStyle w:val="Titre2"/>
      </w:pPr>
      <w:r w:rsidRPr="006604AF">
        <w:lastRenderedPageBreak/>
        <w:t>Dieunelson Dorcellus | Raphael Betti | Olivier Durand</w:t>
      </w:r>
    </w:p>
    <w:p w14:paraId="38C0B8D8" w14:textId="77777777" w:rsidR="006604AF" w:rsidRPr="006604AF" w:rsidRDefault="006604AF" w:rsidP="006604AF">
      <w:pPr>
        <w:rPr>
          <w:b/>
          <w:bCs/>
        </w:rPr>
      </w:pPr>
      <w:r w:rsidRPr="006604AF">
        <w:rPr>
          <w:b/>
          <w:bCs/>
        </w:rPr>
        <w:t>Brain storming à propos de :</w:t>
      </w:r>
    </w:p>
    <w:p w14:paraId="54800644" w14:textId="69831B9C" w:rsidR="006604AF" w:rsidRDefault="006604AF" w:rsidP="006604AF">
      <w:pPr>
        <w:pStyle w:val="Paragraphedeliste"/>
        <w:numPr>
          <w:ilvl w:val="0"/>
          <w:numId w:val="12"/>
        </w:numPr>
      </w:pPr>
      <w:r>
        <w:t xml:space="preserve">Déterminer l’ampleur et les limites du projet. </w:t>
      </w:r>
    </w:p>
    <w:p w14:paraId="4E7D49B3" w14:textId="7D3859FB" w:rsidR="006604AF" w:rsidRDefault="006604AF" w:rsidP="006604AF">
      <w:pPr>
        <w:pStyle w:val="Paragraphedeliste"/>
        <w:numPr>
          <w:ilvl w:val="0"/>
          <w:numId w:val="12"/>
        </w:numPr>
      </w:pPr>
      <w:r>
        <w:t>Mettre en forme les idées de l’équipe dans un projet cohérent et livrable en temps et en heure.</w:t>
      </w:r>
    </w:p>
    <w:p w14:paraId="75E0F6CE" w14:textId="77777777" w:rsidR="006604AF" w:rsidRDefault="006604AF" w:rsidP="006604AF"/>
    <w:p w14:paraId="3781408E" w14:textId="6798E952" w:rsidR="006604AF" w:rsidRDefault="006604AF" w:rsidP="006604AF">
      <w:pPr>
        <w:rPr>
          <w:b/>
          <w:bCs/>
        </w:rPr>
      </w:pPr>
      <w:r>
        <w:rPr>
          <w:b/>
          <w:bCs/>
          <w:noProof/>
          <w:lang w:eastAsia="fr-FR"/>
        </w:rPr>
        <w:drawing>
          <wp:anchor distT="0" distB="0" distL="114300" distR="114300" simplePos="0" relativeHeight="251658240" behindDoc="1" locked="0" layoutInCell="1" allowOverlap="1" wp14:anchorId="66E92A97" wp14:editId="5186DB68">
            <wp:simplePos x="0" y="0"/>
            <wp:positionH relativeFrom="margin">
              <wp:align>center</wp:align>
            </wp:positionH>
            <wp:positionV relativeFrom="paragraph">
              <wp:posOffset>493395</wp:posOffset>
            </wp:positionV>
            <wp:extent cx="6785610" cy="3498850"/>
            <wp:effectExtent l="0" t="0" r="0" b="6350"/>
            <wp:wrapTight wrapText="bothSides">
              <wp:wrapPolygon edited="0">
                <wp:start x="0" y="0"/>
                <wp:lineTo x="0" y="21522"/>
                <wp:lineTo x="21527" y="21522"/>
                <wp:lineTo x="21527" y="0"/>
                <wp:lineTo x="0" y="0"/>
              </wp:wrapPolygon>
            </wp:wrapTight>
            <wp:docPr id="3" name="Picture 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dee.jpg"/>
                    <pic:cNvPicPr/>
                  </pic:nvPicPr>
                  <pic:blipFill rotWithShape="1">
                    <a:blip r:embed="rId13">
                      <a:extLst>
                        <a:ext uri="{28A0092B-C50C-407E-A947-70E740481C1C}">
                          <a14:useLocalDpi xmlns:a14="http://schemas.microsoft.com/office/drawing/2010/main" val="0"/>
                        </a:ext>
                      </a:extLst>
                    </a:blip>
                    <a:srcRect r="54844" b="28184"/>
                    <a:stretch/>
                  </pic:blipFill>
                  <pic:spPr bwMode="auto">
                    <a:xfrm>
                      <a:off x="0" y="0"/>
                      <a:ext cx="6785610" cy="3498850"/>
                    </a:xfrm>
                    <a:prstGeom prst="rect">
                      <a:avLst/>
                    </a:prstGeom>
                    <a:ln>
                      <a:noFill/>
                    </a:ln>
                    <a:extLst>
                      <a:ext uri="{53640926-AAD7-44D8-BBD7-CCE9431645EC}">
                        <a14:shadowObscured xmlns:a14="http://schemas.microsoft.com/office/drawing/2010/main"/>
                      </a:ext>
                    </a:extLst>
                  </pic:spPr>
                </pic:pic>
              </a:graphicData>
            </a:graphic>
          </wp:anchor>
        </w:drawing>
      </w:r>
      <w:r w:rsidRPr="006604AF">
        <w:rPr>
          <w:b/>
          <w:bCs/>
        </w:rPr>
        <w:t>Idées retenues :</w:t>
      </w:r>
    </w:p>
    <w:p w14:paraId="165511C6" w14:textId="58779B36" w:rsidR="006604AF" w:rsidRDefault="006604AF" w:rsidP="006604AF">
      <w:pPr>
        <w:rPr>
          <w:b/>
          <w:bCs/>
          <w:noProof/>
        </w:rPr>
      </w:pPr>
    </w:p>
    <w:p w14:paraId="4C2CFB41" w14:textId="69756A30" w:rsidR="006604AF" w:rsidRDefault="006604AF" w:rsidP="006604AF">
      <w:pPr>
        <w:rPr>
          <w:b/>
          <w:bCs/>
          <w:noProof/>
        </w:rPr>
      </w:pPr>
      <w:r>
        <w:rPr>
          <w:b/>
          <w:bCs/>
          <w:noProof/>
          <w:lang w:eastAsia="fr-FR"/>
        </w:rPr>
        <w:lastRenderedPageBreak/>
        <w:drawing>
          <wp:anchor distT="0" distB="0" distL="114300" distR="114300" simplePos="0" relativeHeight="251659264" behindDoc="1" locked="0" layoutInCell="1" allowOverlap="1" wp14:anchorId="1E3C4935" wp14:editId="4A7F6298">
            <wp:simplePos x="0" y="0"/>
            <wp:positionH relativeFrom="column">
              <wp:posOffset>-424322</wp:posOffset>
            </wp:positionH>
            <wp:positionV relativeFrom="paragraph">
              <wp:posOffset>583</wp:posOffset>
            </wp:positionV>
            <wp:extent cx="6869333" cy="4180115"/>
            <wp:effectExtent l="0" t="0" r="8255" b="0"/>
            <wp:wrapTight wrapText="bothSides">
              <wp:wrapPolygon edited="0">
                <wp:start x="0" y="0"/>
                <wp:lineTo x="0" y="21462"/>
                <wp:lineTo x="21566" y="21462"/>
                <wp:lineTo x="21566" y="0"/>
                <wp:lineTo x="0" y="0"/>
              </wp:wrapPolygon>
            </wp:wrapTight>
            <wp:docPr id="4" name="Picture 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e.jpg"/>
                    <pic:cNvPicPr/>
                  </pic:nvPicPr>
                  <pic:blipFill rotWithShape="1">
                    <a:blip r:embed="rId13">
                      <a:extLst>
                        <a:ext uri="{28A0092B-C50C-407E-A947-70E740481C1C}">
                          <a14:useLocalDpi xmlns:a14="http://schemas.microsoft.com/office/drawing/2010/main" val="0"/>
                        </a:ext>
                      </a:extLst>
                    </a:blip>
                    <a:srcRect l="46719"/>
                    <a:stretch/>
                  </pic:blipFill>
                  <pic:spPr bwMode="auto">
                    <a:xfrm>
                      <a:off x="0" y="0"/>
                      <a:ext cx="6869333" cy="4180115"/>
                    </a:xfrm>
                    <a:prstGeom prst="rect">
                      <a:avLst/>
                    </a:prstGeom>
                    <a:ln>
                      <a:noFill/>
                    </a:ln>
                    <a:extLst>
                      <a:ext uri="{53640926-AAD7-44D8-BBD7-CCE9431645EC}">
                        <a14:shadowObscured xmlns:a14="http://schemas.microsoft.com/office/drawing/2010/main"/>
                      </a:ext>
                    </a:extLst>
                  </pic:spPr>
                </pic:pic>
              </a:graphicData>
            </a:graphic>
          </wp:anchor>
        </w:drawing>
      </w:r>
    </w:p>
    <w:p w14:paraId="66EB8FA3" w14:textId="57A30B39" w:rsidR="00131E2D" w:rsidRDefault="00131E2D" w:rsidP="00131E2D">
      <w:pPr>
        <w:jc w:val="center"/>
        <w:rPr>
          <w:b/>
          <w:bCs/>
        </w:rPr>
      </w:pPr>
      <w:r w:rsidRPr="00131E2D">
        <w:rPr>
          <w:b/>
          <w:bCs/>
          <w:noProof/>
          <w:lang w:eastAsia="fr-FR"/>
        </w:rPr>
        <w:lastRenderedPageBreak/>
        <mc:AlternateContent>
          <mc:Choice Requires="wps">
            <w:drawing>
              <wp:anchor distT="45720" distB="45720" distL="114300" distR="114300" simplePos="0" relativeHeight="251662336" behindDoc="1" locked="0" layoutInCell="1" allowOverlap="1" wp14:anchorId="24F27D2C" wp14:editId="3362C12C">
                <wp:simplePos x="0" y="0"/>
                <wp:positionH relativeFrom="column">
                  <wp:posOffset>97946</wp:posOffset>
                </wp:positionH>
                <wp:positionV relativeFrom="paragraph">
                  <wp:posOffset>4212746</wp:posOffset>
                </wp:positionV>
                <wp:extent cx="447869" cy="1404620"/>
                <wp:effectExtent l="0" t="0" r="28575"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869" cy="1404620"/>
                        </a:xfrm>
                        <a:prstGeom prst="rect">
                          <a:avLst/>
                        </a:prstGeom>
                        <a:solidFill>
                          <a:srgbClr val="FFFFFF"/>
                        </a:solidFill>
                        <a:ln w="9525">
                          <a:solidFill>
                            <a:srgbClr val="000000"/>
                          </a:solidFill>
                          <a:miter lim="800000"/>
                          <a:headEnd/>
                          <a:tailEnd/>
                        </a:ln>
                      </wps:spPr>
                      <wps:txbx>
                        <w:txbxContent>
                          <w:p w14:paraId="1463669D" w14:textId="21F9160A" w:rsidR="00131E2D" w:rsidRPr="00131E2D" w:rsidRDefault="00131E2D">
                            <w:pPr>
                              <w:rPr>
                                <w:b/>
                                <w:bCs/>
                                <w:color w:val="auto"/>
                              </w:rPr>
                            </w:pPr>
                            <w:r w:rsidRPr="00131E2D">
                              <w:rPr>
                                <w:b/>
                                <w:bCs/>
                                <w:color w:val="auto"/>
                              </w:rPr>
                              <w:t>LED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F27D2C" id="_x0000_t202" coordsize="21600,21600" o:spt="202" path="m,l,21600r21600,l21600,xe">
                <v:stroke joinstyle="miter"/>
                <v:path gradientshapeok="t" o:connecttype="rect"/>
              </v:shapetype>
              <v:shape id="Text Box 2" o:spid="_x0000_s1026" type="#_x0000_t202" style="position:absolute;left:0;text-align:left;margin-left:7.7pt;margin-top:331.7pt;width:35.2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">
                <v:textbox style="mso-fit-shape-to-text:t">
                  <w:txbxContent>
                    <w:p w14:paraId="1463669D" w14:textId="21F9160A" w:rsidR="00131E2D" w:rsidRPr="00131E2D" w:rsidRDefault="00131E2D">
                      <w:pPr>
                        <w:rPr>
                          <w:b/>
                          <w:bCs/>
                          <w:color w:val="auto"/>
                        </w:rPr>
                      </w:pPr>
                      <w:r w:rsidRPr="00131E2D">
                        <w:rPr>
                          <w:b/>
                          <w:bCs/>
                          <w:color w:val="auto"/>
                        </w:rPr>
                        <w:t>LED</w:t>
                      </w:r>
                    </w:p>
                  </w:txbxContent>
                </v:textbox>
              </v:shape>
            </w:pict>
          </mc:Fallback>
        </mc:AlternateContent>
      </w:r>
      <w:r>
        <w:rPr>
          <w:b/>
          <w:bCs/>
          <w:noProof/>
          <w:lang w:eastAsia="fr-FR"/>
        </w:rPr>
        <mc:AlternateContent>
          <mc:Choice Requires="wps">
            <w:drawing>
              <wp:anchor distT="0" distB="0" distL="114300" distR="114300" simplePos="0" relativeHeight="251660288" behindDoc="0" locked="0" layoutInCell="1" allowOverlap="1" wp14:anchorId="0AF542AC" wp14:editId="0A15FFD6">
                <wp:simplePos x="0" y="0"/>
                <wp:positionH relativeFrom="column">
                  <wp:posOffset>555146</wp:posOffset>
                </wp:positionH>
                <wp:positionV relativeFrom="paragraph">
                  <wp:posOffset>3764876</wp:posOffset>
                </wp:positionV>
                <wp:extent cx="1007706" cy="606490"/>
                <wp:effectExtent l="19050" t="38100" r="40640" b="22225"/>
                <wp:wrapNone/>
                <wp:docPr id="6" name="Straight Arrow Connector 6"/>
                <wp:cNvGraphicFramePr/>
                <a:graphic xmlns:a="http://schemas.openxmlformats.org/drawingml/2006/main">
                  <a:graphicData uri="http://schemas.microsoft.com/office/word/2010/wordprocessingShape">
                    <wps:wsp>
                      <wps:cNvCnPr/>
                      <wps:spPr>
                        <a:xfrm flipV="1">
                          <a:off x="0" y="0"/>
                          <a:ext cx="1007706" cy="60649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2716ABE" id="_x0000_t32" coordsize="21600,21600" o:spt="32" o:oned="t" path="m,l21600,21600e" filled="f">
                <v:path arrowok="t" fillok="f" o:connecttype="none"/>
                <o:lock v:ext="edit" shapetype="t"/>
              </v:shapetype>
              <v:shape id="Straight Arrow Connector 6" o:spid="_x0000_s1026" type="#_x0000_t32" style="position:absolute;margin-left:43.7pt;margin-top:296.45pt;width:79.35pt;height:47.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" strokecolor="red" strokeweight="2.25pt">
                <v:stroke endarrow="block" joinstyle="miter"/>
              </v:shape>
            </w:pict>
          </mc:Fallback>
        </mc:AlternateContent>
      </w:r>
      <w:r>
        <w:rPr>
          <w:b/>
          <w:bCs/>
          <w:noProof/>
          <w:lang w:eastAsia="fr-FR"/>
        </w:rPr>
        <w:drawing>
          <wp:inline distT="0" distB="0" distL="0" distR="0" wp14:anchorId="34189AAA" wp14:editId="2EB22953">
            <wp:extent cx="4761905" cy="4761905"/>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tmap.png"/>
                    <pic:cNvPicPr/>
                  </pic:nvPicPr>
                  <pic:blipFill>
                    <a:blip r:embed="rId14">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inline>
        </w:drawing>
      </w:r>
    </w:p>
    <w:p w14:paraId="5A1F1F53" w14:textId="77777777" w:rsidR="00131E2D" w:rsidRDefault="00131E2D" w:rsidP="006604AF">
      <w:pPr>
        <w:rPr>
          <w:b/>
          <w:bCs/>
        </w:rPr>
      </w:pPr>
    </w:p>
    <w:p w14:paraId="184C3FCA" w14:textId="66D37AE9" w:rsidR="00131E2D" w:rsidRDefault="00131E2D" w:rsidP="006604AF">
      <w:pPr>
        <w:rPr>
          <w:b/>
          <w:bCs/>
        </w:rPr>
      </w:pPr>
      <w:r>
        <w:rPr>
          <w:b/>
          <w:bCs/>
        </w:rPr>
        <w:t>Une LED sera réservée à instiller un reflexe de Pavlov chez les poissons (de couleur différente). Les autres serviront à simuler le cycle jour/nuit avec plusieurs options, d’abord il faut qu’elle s’atténue doucement pour lever et coucher de soleil et il faut que l’intensité soit réglable (certains types de poissons ne supporte pas une lumière trop vive) et le luxmètre servira à surveiller que l’intensité ne dépasse pas le seuil réglé.</w:t>
      </w:r>
    </w:p>
    <w:p w14:paraId="53BECC61" w14:textId="77777777" w:rsidR="00131E2D" w:rsidRDefault="00131E2D" w:rsidP="006604AF">
      <w:pPr>
        <w:rPr>
          <w:b/>
          <w:bCs/>
        </w:rPr>
      </w:pPr>
    </w:p>
    <w:p w14:paraId="55AED8FB" w14:textId="77777777" w:rsidR="00131E2D" w:rsidRDefault="00131E2D" w:rsidP="006604AF">
      <w:pPr>
        <w:rPr>
          <w:b/>
          <w:bCs/>
        </w:rPr>
      </w:pPr>
    </w:p>
    <w:p w14:paraId="7ED21F14" w14:textId="77777777" w:rsidR="00131E2D" w:rsidRDefault="00131E2D" w:rsidP="006604AF">
      <w:pPr>
        <w:rPr>
          <w:b/>
          <w:bCs/>
        </w:rPr>
      </w:pPr>
    </w:p>
    <w:p w14:paraId="25DF192C" w14:textId="77777777" w:rsidR="00131E2D" w:rsidRDefault="00131E2D" w:rsidP="006604AF">
      <w:pPr>
        <w:rPr>
          <w:b/>
          <w:bCs/>
        </w:rPr>
      </w:pPr>
    </w:p>
    <w:p w14:paraId="687D6E0B" w14:textId="77777777" w:rsidR="00131E2D" w:rsidRDefault="00131E2D" w:rsidP="006604AF">
      <w:pPr>
        <w:rPr>
          <w:b/>
          <w:bCs/>
        </w:rPr>
      </w:pPr>
    </w:p>
    <w:p w14:paraId="5099FAC5" w14:textId="77777777" w:rsidR="00131E2D" w:rsidRDefault="00131E2D" w:rsidP="006604AF">
      <w:pPr>
        <w:rPr>
          <w:b/>
          <w:bCs/>
        </w:rPr>
      </w:pPr>
    </w:p>
    <w:p w14:paraId="425C9A12" w14:textId="77777777" w:rsidR="00131E2D" w:rsidRDefault="00131E2D" w:rsidP="006604AF">
      <w:pPr>
        <w:rPr>
          <w:b/>
          <w:bCs/>
        </w:rPr>
      </w:pPr>
    </w:p>
    <w:p w14:paraId="1D5D5C00" w14:textId="77777777" w:rsidR="00131E2D" w:rsidRDefault="00131E2D" w:rsidP="006604AF">
      <w:pPr>
        <w:rPr>
          <w:b/>
          <w:bCs/>
        </w:rPr>
      </w:pPr>
    </w:p>
    <w:p w14:paraId="6FFD6332" w14:textId="77777777" w:rsidR="00131E2D" w:rsidRDefault="00131E2D" w:rsidP="006604AF">
      <w:pPr>
        <w:rPr>
          <w:b/>
          <w:bCs/>
        </w:rPr>
      </w:pPr>
    </w:p>
    <w:p w14:paraId="361F3FA5" w14:textId="219F1BE2" w:rsidR="006604AF" w:rsidRDefault="006604AF" w:rsidP="006604AF">
      <w:pPr>
        <w:rPr>
          <w:b/>
          <w:bCs/>
        </w:rPr>
      </w:pPr>
      <w:r w:rsidRPr="006604AF">
        <w:rPr>
          <w:b/>
          <w:bCs/>
        </w:rPr>
        <w:t>Idées rejetées :</w:t>
      </w:r>
    </w:p>
    <w:p w14:paraId="24523320" w14:textId="4DC6DEF7" w:rsidR="00131E2D" w:rsidRPr="006604AF" w:rsidRDefault="00131E2D" w:rsidP="006604AF">
      <w:pPr>
        <w:rPr>
          <w:b/>
          <w:bCs/>
        </w:rPr>
      </w:pPr>
      <w:r>
        <w:rPr>
          <w:b/>
          <w:bCs/>
          <w:noProof/>
          <w:lang w:eastAsia="fr-FR"/>
        </w:rPr>
        <w:drawing>
          <wp:inline distT="0" distB="0" distL="0" distR="0" wp14:anchorId="61648F08" wp14:editId="3D79098C">
            <wp:extent cx="5971540" cy="4318635"/>
            <wp:effectExtent l="0" t="0" r="0" b="5715"/>
            <wp:docPr id="10" name="Picture 1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4318635"/>
                    </a:xfrm>
                    <a:prstGeom prst="rect">
                      <a:avLst/>
                    </a:prstGeom>
                  </pic:spPr>
                </pic:pic>
              </a:graphicData>
            </a:graphic>
          </wp:inline>
        </w:drawing>
      </w:r>
    </w:p>
    <w:p w14:paraId="07F99252" w14:textId="096A7333" w:rsidR="007D5A3F" w:rsidRDefault="006604AF" w:rsidP="006604AF">
      <w:pPr>
        <w:pStyle w:val="Titre1"/>
      </w:pPr>
      <w:r>
        <w:t>03</w:t>
      </w:r>
      <w:r w:rsidR="00EC7EB3" w:rsidRPr="00530BDA">
        <w:t xml:space="preserve"> </w:t>
      </w:r>
      <w:r>
        <w:rPr>
          <w:rStyle w:val="Accentuation"/>
        </w:rPr>
        <w:t>Semaine 2</w:t>
      </w:r>
      <w:r>
        <w:t> : Prévision</w:t>
      </w:r>
    </w:p>
    <w:p w14:paraId="6A12ADEF" w14:textId="65BE66EA" w:rsidR="006604AF" w:rsidRDefault="006604AF" w:rsidP="006604AF">
      <w:pPr>
        <w:pStyle w:val="Paragraphedeliste"/>
        <w:numPr>
          <w:ilvl w:val="0"/>
          <w:numId w:val="13"/>
        </w:numPr>
      </w:pPr>
      <w:r>
        <w:t>Déterminer et assigner les tâches.</w:t>
      </w:r>
    </w:p>
    <w:p w14:paraId="7623A418" w14:textId="35BA38E1" w:rsidR="006604AF" w:rsidRDefault="006604AF" w:rsidP="006604AF">
      <w:pPr>
        <w:pStyle w:val="Paragraphedeliste"/>
        <w:numPr>
          <w:ilvl w:val="0"/>
          <w:numId w:val="13"/>
        </w:numPr>
      </w:pPr>
      <w:r>
        <w:t>Commencer la mise en place des différents dispositifs.</w:t>
      </w:r>
    </w:p>
    <w:p w14:paraId="62A390B5" w14:textId="5CBE28D6" w:rsidR="00E5243A" w:rsidRDefault="00E5243A">
      <w:r>
        <w:br w:type="page"/>
      </w:r>
    </w:p>
    <w:p w14:paraId="6CCC3B44" w14:textId="5E08A888" w:rsidR="00E5243A" w:rsidRDefault="00E5243A" w:rsidP="00E5243A">
      <w:pPr>
        <w:pStyle w:val="Titre1"/>
      </w:pPr>
      <w:r>
        <w:rPr>
          <w:rStyle w:val="Accentuation"/>
        </w:rPr>
        <w:lastRenderedPageBreak/>
        <w:t>02</w:t>
      </w:r>
      <w:r w:rsidRPr="00530BDA">
        <w:t xml:space="preserve"> </w:t>
      </w:r>
      <w:r>
        <w:t>Semaine 2</w:t>
      </w:r>
    </w:p>
    <w:p w14:paraId="5A0C73EA" w14:textId="77777777" w:rsidR="00E5243A" w:rsidRDefault="00E5243A" w:rsidP="00E5243A">
      <w:r>
        <w:t xml:space="preserve">Assignation tâche : </w:t>
      </w:r>
    </w:p>
    <w:p w14:paraId="0D36493E" w14:textId="5E8DC397" w:rsidR="00E5243A" w:rsidRDefault="00E5243A" w:rsidP="00E5243A">
      <w:pPr>
        <w:pStyle w:val="Paragraphedeliste"/>
        <w:numPr>
          <w:ilvl w:val="0"/>
          <w:numId w:val="14"/>
        </w:numPr>
      </w:pPr>
      <w:proofErr w:type="gramStart"/>
      <w:r>
        <w:t>E.Harkat</w:t>
      </w:r>
      <w:proofErr w:type="gramEnd"/>
      <w:r>
        <w:t xml:space="preserve"> et D.Dorcellus équipe Raspberry (serveur traitement)</w:t>
      </w:r>
    </w:p>
    <w:p w14:paraId="35688797" w14:textId="1E7531FF" w:rsidR="00E5243A" w:rsidRDefault="00E5243A" w:rsidP="00E5243A">
      <w:pPr>
        <w:pStyle w:val="Paragraphedeliste"/>
        <w:numPr>
          <w:ilvl w:val="0"/>
          <w:numId w:val="14"/>
        </w:numPr>
      </w:pPr>
      <w:proofErr w:type="gramStart"/>
      <w:r>
        <w:t>R.Betti</w:t>
      </w:r>
      <w:proofErr w:type="gramEnd"/>
      <w:r>
        <w:t xml:space="preserve"> et O.Durand équipe Arduino (gestion des capteurs)</w:t>
      </w:r>
    </w:p>
    <w:p w14:paraId="110BD3D0" w14:textId="5AC1A639" w:rsidR="00E5243A" w:rsidRDefault="00E5243A" w:rsidP="00E5243A"/>
    <w:p w14:paraId="5212CB0C" w14:textId="4A4CBCFC" w:rsidR="00E5243A" w:rsidRDefault="00E5243A" w:rsidP="00E5243A">
      <w:pPr>
        <w:rPr>
          <w:rStyle w:val="Accentuation"/>
        </w:rPr>
      </w:pPr>
      <w:r w:rsidRPr="00E5243A">
        <w:rPr>
          <w:rStyle w:val="Accentuation"/>
        </w:rPr>
        <w:t>Equipe Raspberry</w:t>
      </w:r>
    </w:p>
    <w:p w14:paraId="7CFAE8DC" w14:textId="12207437" w:rsidR="00E5243A" w:rsidRPr="00E5243A" w:rsidRDefault="00E5243A" w:rsidP="00E5243A">
      <w:pPr>
        <w:rPr>
          <w:rStyle w:val="Accentuation"/>
        </w:rPr>
      </w:pPr>
      <w:r>
        <w:rPr>
          <w:iCs/>
          <w:noProof/>
          <w:color w:val="4472C4" w:themeColor="accent1"/>
          <w:lang w:eastAsia="fr-FR"/>
        </w:rPr>
        <w:drawing>
          <wp:inline distT="0" distB="0" distL="0" distR="0" wp14:anchorId="0217233F" wp14:editId="52F3D1B0">
            <wp:extent cx="5971540" cy="45770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png"/>
                    <pic:cNvPicPr/>
                  </pic:nvPicPr>
                  <pic:blipFill>
                    <a:blip r:embed="rId16">
                      <a:extLst>
                        <a:ext uri="{28A0092B-C50C-407E-A947-70E740481C1C}">
                          <a14:useLocalDpi xmlns:a14="http://schemas.microsoft.com/office/drawing/2010/main" val="0"/>
                        </a:ext>
                      </a:extLst>
                    </a:blip>
                    <a:stretch>
                      <a:fillRect/>
                    </a:stretch>
                  </pic:blipFill>
                  <pic:spPr>
                    <a:xfrm>
                      <a:off x="0" y="0"/>
                      <a:ext cx="5971540" cy="4577080"/>
                    </a:xfrm>
                    <a:prstGeom prst="rect">
                      <a:avLst/>
                    </a:prstGeom>
                  </pic:spPr>
                </pic:pic>
              </a:graphicData>
            </a:graphic>
          </wp:inline>
        </w:drawing>
      </w:r>
    </w:p>
    <w:p w14:paraId="4BF6C404" w14:textId="1809A8C7" w:rsidR="00E5243A" w:rsidRPr="00E5243A" w:rsidRDefault="00E5243A" w:rsidP="00E5243A">
      <w:r>
        <w:t>AFT = préfixe pour identifier notre projet (Automated Fish Tank)</w:t>
      </w:r>
    </w:p>
    <w:p w14:paraId="06317D8D" w14:textId="5D0D3C2A" w:rsidR="00E5243A" w:rsidRDefault="00E5243A" w:rsidP="00E5243A">
      <w:r>
        <w:t>AFTAApplication et AFTServerAPI fonctionnel.</w:t>
      </w:r>
    </w:p>
    <w:p w14:paraId="5FCA0D45" w14:textId="77777777" w:rsidR="00E5243A" w:rsidRDefault="00E5243A">
      <w:r>
        <w:br w:type="page"/>
      </w:r>
    </w:p>
    <w:p w14:paraId="5D87C69D" w14:textId="77111C59" w:rsidR="00E5243A" w:rsidRPr="00E5243A" w:rsidRDefault="00E5243A" w:rsidP="00E5243A">
      <w:pPr>
        <w:rPr>
          <w:rStyle w:val="Accentuation"/>
          <w:iCs w:val="0"/>
          <w:color w:val="808080" w:themeColor="background1" w:themeShade="80"/>
        </w:rPr>
      </w:pPr>
      <w:r w:rsidRPr="00E5243A">
        <w:rPr>
          <w:rStyle w:val="Accentuation"/>
        </w:rPr>
        <w:lastRenderedPageBreak/>
        <w:t xml:space="preserve">Equipe </w:t>
      </w:r>
      <w:r>
        <w:rPr>
          <w:rStyle w:val="Accentuation"/>
        </w:rPr>
        <w:t>Arduino</w:t>
      </w:r>
      <w:r>
        <w:rPr>
          <w:rStyle w:val="Accentuation"/>
        </w:rPr>
        <w:br/>
      </w:r>
      <w:r>
        <w:t>Moteur seul</w:t>
      </w:r>
    </w:p>
    <w:p w14:paraId="7B22E0F6" w14:textId="4DA235E4" w:rsidR="00E5243A" w:rsidRDefault="00E5243A" w:rsidP="00E5243A">
      <w:pPr>
        <w:rPr>
          <w:rStyle w:val="Accentuation"/>
        </w:rPr>
      </w:pPr>
      <w:r>
        <w:rPr>
          <w:iCs/>
          <w:noProof/>
          <w:color w:val="4472C4" w:themeColor="accent1"/>
          <w:lang w:eastAsia="fr-FR"/>
        </w:rPr>
        <w:drawing>
          <wp:inline distT="0" distB="0" distL="0" distR="0" wp14:anchorId="62FA3DDF" wp14:editId="4BC6B805">
            <wp:extent cx="5700085" cy="7600315"/>
            <wp:effectExtent l="0" t="0" r="0"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d’iOS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2868" cy="7604026"/>
                    </a:xfrm>
                    <a:prstGeom prst="rect">
                      <a:avLst/>
                    </a:prstGeom>
                  </pic:spPr>
                </pic:pic>
              </a:graphicData>
            </a:graphic>
          </wp:inline>
        </w:drawing>
      </w:r>
      <w:r>
        <w:rPr>
          <w:rStyle w:val="Accentuation"/>
        </w:rPr>
        <w:t xml:space="preserve"> </w:t>
      </w:r>
    </w:p>
    <w:p w14:paraId="7AA096EF" w14:textId="77777777" w:rsidR="00E5243A" w:rsidRDefault="00E5243A">
      <w:r>
        <w:br w:type="page"/>
      </w:r>
    </w:p>
    <w:p w14:paraId="71A8352F" w14:textId="17BBF20E" w:rsidR="00E5243A" w:rsidRDefault="00E5243A" w:rsidP="00E5243A">
      <w:r>
        <w:lastRenderedPageBreak/>
        <w:t>Moteur + capteur niveau d’eau</w:t>
      </w:r>
    </w:p>
    <w:p w14:paraId="2041CA0C" w14:textId="035C585F" w:rsidR="00E5243A" w:rsidRDefault="00E5243A">
      <w:r>
        <w:rPr>
          <w:noProof/>
          <w:lang w:eastAsia="fr-FR"/>
        </w:rPr>
        <w:drawing>
          <wp:inline distT="0" distB="0" distL="0" distR="0" wp14:anchorId="08B6EEE2" wp14:editId="6CEEC511">
            <wp:extent cx="5971540" cy="7962265"/>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iO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p>
    <w:p w14:paraId="4917238F" w14:textId="77777777" w:rsidR="00E5243A" w:rsidRDefault="00E5243A" w:rsidP="00E5243A"/>
    <w:p w14:paraId="1C7D012F" w14:textId="47925B75" w:rsidR="00E5243A" w:rsidRDefault="00E5243A" w:rsidP="00E5243A">
      <w:r>
        <w:lastRenderedPageBreak/>
        <w:t>Code</w:t>
      </w:r>
      <w:r w:rsidR="00CE0088">
        <w:t xml:space="preserve"> niveau d’eau</w:t>
      </w:r>
      <w:r>
        <w:t> </w:t>
      </w:r>
      <w:r w:rsidR="00CE0088">
        <w:t xml:space="preserve">+ moteur </w:t>
      </w:r>
      <w:r>
        <w:t>:</w:t>
      </w:r>
    </w:p>
    <w:p w14:paraId="7CEC209E" w14:textId="2347EBA6" w:rsidR="00E5243A" w:rsidRDefault="00CE0088" w:rsidP="00E5243A">
      <w:r w:rsidRPr="00CE0088">
        <w:rPr>
          <w:noProof/>
          <w:lang w:eastAsia="fr-FR"/>
        </w:rPr>
        <w:drawing>
          <wp:inline distT="0" distB="0" distL="0" distR="0" wp14:anchorId="6F014E7B" wp14:editId="202CA904">
            <wp:extent cx="5353797" cy="24577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797" cy="2457793"/>
                    </a:xfrm>
                    <a:prstGeom prst="rect">
                      <a:avLst/>
                    </a:prstGeom>
                  </pic:spPr>
                </pic:pic>
              </a:graphicData>
            </a:graphic>
          </wp:inline>
        </w:drawing>
      </w:r>
    </w:p>
    <w:p w14:paraId="1927F362" w14:textId="6A45C8A8" w:rsidR="00CE0088" w:rsidRDefault="00CE0088" w:rsidP="00E5243A">
      <w:r>
        <w:t>Code moteur :</w:t>
      </w:r>
    </w:p>
    <w:p w14:paraId="133A8D8C" w14:textId="7441617D" w:rsidR="00CE0088" w:rsidRDefault="00CE0088" w:rsidP="00E5243A">
      <w:r w:rsidRPr="00CE0088">
        <w:rPr>
          <w:noProof/>
          <w:lang w:eastAsia="fr-FR"/>
        </w:rPr>
        <w:drawing>
          <wp:inline distT="0" distB="0" distL="0" distR="0" wp14:anchorId="716CDD5E" wp14:editId="78755D1A">
            <wp:extent cx="2762636" cy="2276793"/>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636" cy="2276793"/>
                    </a:xfrm>
                    <a:prstGeom prst="rect">
                      <a:avLst/>
                    </a:prstGeom>
                  </pic:spPr>
                </pic:pic>
              </a:graphicData>
            </a:graphic>
          </wp:inline>
        </w:drawing>
      </w:r>
    </w:p>
    <w:p w14:paraId="64BDC107" w14:textId="1D427473" w:rsidR="00CE0088" w:rsidRDefault="00CE0088" w:rsidP="00CE0088">
      <w:r>
        <w:t>Code niveau d’eau :</w:t>
      </w:r>
    </w:p>
    <w:p w14:paraId="0B45E4D6" w14:textId="015632E1" w:rsidR="00CE0088" w:rsidRDefault="00CE0088" w:rsidP="00E5243A">
      <w:r w:rsidRPr="00CE0088">
        <w:rPr>
          <w:noProof/>
          <w:lang w:eastAsia="fr-FR"/>
        </w:rPr>
        <w:drawing>
          <wp:inline distT="0" distB="0" distL="0" distR="0" wp14:anchorId="0B044436" wp14:editId="3DB97700">
            <wp:extent cx="5753903" cy="112410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903" cy="1124107"/>
                    </a:xfrm>
                    <a:prstGeom prst="rect">
                      <a:avLst/>
                    </a:prstGeom>
                  </pic:spPr>
                </pic:pic>
              </a:graphicData>
            </a:graphic>
          </wp:inline>
        </w:drawing>
      </w:r>
    </w:p>
    <w:p w14:paraId="62EA8BEC" w14:textId="54E3BF45" w:rsidR="000B7AB9" w:rsidRDefault="000B7AB9" w:rsidP="00E5243A"/>
    <w:p w14:paraId="402D9C4C" w14:textId="456DA5A8" w:rsidR="000B7AB9" w:rsidRDefault="000B7AB9" w:rsidP="00E5243A"/>
    <w:p w14:paraId="1A78EECE" w14:textId="216BBA32" w:rsidR="000B7AB9" w:rsidRDefault="000B7AB9" w:rsidP="00E5243A"/>
    <w:p w14:paraId="3CD2D912" w14:textId="359952F1" w:rsidR="000B7AB9" w:rsidRDefault="000B7AB9" w:rsidP="00E5243A"/>
    <w:p w14:paraId="560FB03B" w14:textId="15980C53" w:rsidR="000B7AB9" w:rsidRDefault="000B7AB9" w:rsidP="00E5243A"/>
    <w:p w14:paraId="4E530C48" w14:textId="7F383B73" w:rsidR="000B7AB9" w:rsidRDefault="000B7AB9" w:rsidP="000B7AB9">
      <w:pPr>
        <w:pStyle w:val="Titre1"/>
      </w:pPr>
      <w:r>
        <w:rPr>
          <w:rStyle w:val="Accentuation"/>
        </w:rPr>
        <w:lastRenderedPageBreak/>
        <w:t>03</w:t>
      </w:r>
      <w:r w:rsidRPr="00530BDA">
        <w:t xml:space="preserve"> </w:t>
      </w:r>
      <w:r>
        <w:t>Semaine 3</w:t>
      </w:r>
    </w:p>
    <w:p w14:paraId="2B4DA91C" w14:textId="4D98AC6A" w:rsidR="000B7AB9" w:rsidRDefault="000B7AB9" w:rsidP="000B7AB9">
      <w:pPr>
        <w:rPr>
          <w:rStyle w:val="Accentuation"/>
        </w:rPr>
      </w:pPr>
      <w:r w:rsidRPr="00E5243A">
        <w:rPr>
          <w:rStyle w:val="Accentuation"/>
        </w:rPr>
        <w:t xml:space="preserve">Equipe </w:t>
      </w:r>
      <w:r>
        <w:rPr>
          <w:rStyle w:val="Accentuation"/>
        </w:rPr>
        <w:t>Arduino</w:t>
      </w:r>
    </w:p>
    <w:p w14:paraId="751B4934" w14:textId="74A3CF1B" w:rsidR="000B7AB9" w:rsidRDefault="000B7AB9" w:rsidP="000B7AB9">
      <w:pPr>
        <w:rPr>
          <w:rStyle w:val="Accentuation"/>
        </w:rPr>
      </w:pPr>
    </w:p>
    <w:p w14:paraId="137B1C3E" w14:textId="57DEBADF" w:rsidR="000B7AB9" w:rsidRDefault="000B7AB9" w:rsidP="000B7AB9">
      <w:r>
        <w:t>Sonde Ph</w:t>
      </w:r>
      <w:r>
        <w:t xml:space="preserve"> :</w:t>
      </w:r>
    </w:p>
    <w:p w14:paraId="16B3E996" w14:textId="4584A254" w:rsidR="000B7AB9" w:rsidRDefault="000B7AB9" w:rsidP="000B7AB9">
      <w:r>
        <w:rPr>
          <w:noProof/>
          <w:lang w:eastAsia="fr-FR"/>
        </w:rPr>
        <w:drawing>
          <wp:inline distT="0" distB="0" distL="0" distR="0" wp14:anchorId="4E41A126" wp14:editId="3509AEF8">
            <wp:extent cx="4330700" cy="577442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d’iOS (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0540" cy="5787541"/>
                    </a:xfrm>
                    <a:prstGeom prst="rect">
                      <a:avLst/>
                    </a:prstGeom>
                  </pic:spPr>
                </pic:pic>
              </a:graphicData>
            </a:graphic>
          </wp:inline>
        </w:drawing>
      </w:r>
    </w:p>
    <w:p w14:paraId="0C543EE5" w14:textId="72587A80" w:rsidR="000B7AB9" w:rsidRDefault="000B7AB9" w:rsidP="000B7AB9"/>
    <w:p w14:paraId="47607AEF" w14:textId="0AF887A7" w:rsidR="000B7AB9" w:rsidRDefault="000B7AB9" w:rsidP="000B7AB9"/>
    <w:p w14:paraId="7B78BB66" w14:textId="31C06505" w:rsidR="000B7AB9" w:rsidRDefault="000B7AB9" w:rsidP="000B7AB9"/>
    <w:p w14:paraId="3CF050BA" w14:textId="4CD8CEC2" w:rsidR="000B7AB9" w:rsidRDefault="000B7AB9" w:rsidP="000B7AB9">
      <w:r>
        <w:lastRenderedPageBreak/>
        <w:t>Code sonde PH :</w:t>
      </w:r>
    </w:p>
    <w:p w14:paraId="3480C90F" w14:textId="604B1BC2" w:rsidR="000B7AB9" w:rsidRDefault="00FC5BF7" w:rsidP="000B7AB9">
      <w:r w:rsidRPr="003C6F82">
        <w:drawing>
          <wp:inline distT="0" distB="0" distL="0" distR="0" wp14:anchorId="3C74C728" wp14:editId="2028264A">
            <wp:extent cx="5971540" cy="3064192"/>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3064192"/>
                    </a:xfrm>
                    <a:prstGeom prst="rect">
                      <a:avLst/>
                    </a:prstGeom>
                  </pic:spPr>
                </pic:pic>
              </a:graphicData>
            </a:graphic>
          </wp:inline>
        </w:drawing>
      </w:r>
    </w:p>
    <w:p w14:paraId="29C81CAC" w14:textId="0158474A" w:rsidR="000B7AB9" w:rsidRPr="000B7AB9" w:rsidRDefault="000B7AB9" w:rsidP="000B7AB9"/>
    <w:p w14:paraId="051D8E51" w14:textId="4E3EF461" w:rsidR="000B7AB9" w:rsidRDefault="00FC5BF7" w:rsidP="00E5243A">
      <w:r>
        <w:t>Sonde Température :</w:t>
      </w:r>
    </w:p>
    <w:p w14:paraId="603206C7" w14:textId="18B4446A" w:rsidR="00FC5BF7" w:rsidRDefault="00FC5BF7" w:rsidP="00E5243A">
      <w:r>
        <w:rPr>
          <w:noProof/>
          <w:lang w:eastAsia="fr-FR"/>
        </w:rPr>
        <w:drawing>
          <wp:inline distT="0" distB="0" distL="0" distR="0" wp14:anchorId="40A131A8" wp14:editId="58C35799">
            <wp:extent cx="2818811" cy="375851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d’iOS (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0047" cy="3760163"/>
                    </a:xfrm>
                    <a:prstGeom prst="rect">
                      <a:avLst/>
                    </a:prstGeom>
                  </pic:spPr>
                </pic:pic>
              </a:graphicData>
            </a:graphic>
          </wp:inline>
        </w:drawing>
      </w:r>
    </w:p>
    <w:p w14:paraId="56B14E67" w14:textId="7C98B9B3" w:rsidR="00FC5BF7" w:rsidRDefault="00FC5BF7" w:rsidP="00E5243A"/>
    <w:p w14:paraId="0A18FE7E" w14:textId="0BE192BB" w:rsidR="00FC5BF7" w:rsidRDefault="00FC5BF7" w:rsidP="00E5243A"/>
    <w:p w14:paraId="67C6C19C" w14:textId="1F63EF7D" w:rsidR="00FC5BF7" w:rsidRDefault="00FC5BF7" w:rsidP="00E5243A">
      <w:r>
        <w:lastRenderedPageBreak/>
        <w:t>Code Sonde Température :</w:t>
      </w:r>
    </w:p>
    <w:p w14:paraId="57E76374" w14:textId="52AFA537" w:rsidR="00FC5BF7" w:rsidRDefault="00FC5BF7" w:rsidP="00E5243A">
      <w:r w:rsidRPr="00E30360">
        <w:drawing>
          <wp:inline distT="0" distB="0" distL="0" distR="0" wp14:anchorId="5117EA17" wp14:editId="1D7C6101">
            <wp:extent cx="4048690" cy="5744377"/>
            <wp:effectExtent l="0" t="0" r="9525"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5744377"/>
                    </a:xfrm>
                    <a:prstGeom prst="rect">
                      <a:avLst/>
                    </a:prstGeom>
                  </pic:spPr>
                </pic:pic>
              </a:graphicData>
            </a:graphic>
          </wp:inline>
        </w:drawing>
      </w:r>
    </w:p>
    <w:p w14:paraId="37622033" w14:textId="488429B0" w:rsidR="00FC5BF7" w:rsidRDefault="00FC5BF7" w:rsidP="00E5243A"/>
    <w:p w14:paraId="11402F7D" w14:textId="4E581CA6" w:rsidR="00FC5BF7" w:rsidRDefault="00FC5BF7" w:rsidP="00E5243A"/>
    <w:p w14:paraId="254FF548" w14:textId="033FEB49" w:rsidR="00FC5BF7" w:rsidRDefault="00FC5BF7" w:rsidP="00E5243A"/>
    <w:p w14:paraId="46320671" w14:textId="4ED46434" w:rsidR="00FC5BF7" w:rsidRDefault="00FC5BF7" w:rsidP="00E5243A"/>
    <w:p w14:paraId="4515094A" w14:textId="30EA6C11" w:rsidR="00FC5BF7" w:rsidRDefault="00FC5BF7" w:rsidP="00E5243A"/>
    <w:p w14:paraId="2C4088FE" w14:textId="1DBEE1F5" w:rsidR="00FC5BF7" w:rsidRDefault="00FC5BF7" w:rsidP="00E5243A"/>
    <w:p w14:paraId="3EEF32B8" w14:textId="24C9177F" w:rsidR="00FC5BF7" w:rsidRDefault="00FC5BF7" w:rsidP="00E5243A"/>
    <w:p w14:paraId="51971856" w14:textId="53153821" w:rsidR="00FC5BF7" w:rsidRDefault="00FC5BF7" w:rsidP="00E5243A"/>
    <w:p w14:paraId="701723E6" w14:textId="2CB56F16" w:rsidR="00FC5BF7" w:rsidRDefault="00FC5BF7" w:rsidP="00E5243A">
      <w:r>
        <w:lastRenderedPageBreak/>
        <w:t>Montage Moteur-Température-Niveau d’eau-Sonde PH :</w:t>
      </w:r>
    </w:p>
    <w:p w14:paraId="47736EDE" w14:textId="1F2AAA3C" w:rsidR="00FC5BF7" w:rsidRDefault="00FC5BF7" w:rsidP="00E5243A">
      <w:r>
        <w:rPr>
          <w:noProof/>
          <w:lang w:eastAsia="fr-FR"/>
        </w:rPr>
        <w:drawing>
          <wp:inline distT="0" distB="0" distL="0" distR="0" wp14:anchorId="7FF5329B" wp14:editId="017CF784">
            <wp:extent cx="5971540" cy="7962265"/>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d’iOS (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p>
    <w:p w14:paraId="42D17B24" w14:textId="3C91D212" w:rsidR="00FC5BF7" w:rsidRDefault="00FC5BF7" w:rsidP="00E5243A"/>
    <w:p w14:paraId="4134D481" w14:textId="06CB973F" w:rsidR="00FC5BF7" w:rsidRPr="007D0C99" w:rsidRDefault="007D0C99" w:rsidP="00E5243A">
      <w:pPr>
        <w:rPr>
          <w:iCs/>
          <w:color w:val="4472C4" w:themeColor="accent1"/>
        </w:rPr>
      </w:pPr>
      <w:r w:rsidRPr="00E5243A">
        <w:rPr>
          <w:rStyle w:val="Accentuation"/>
        </w:rPr>
        <w:lastRenderedPageBreak/>
        <w:t>Equipe Raspberry</w:t>
      </w:r>
    </w:p>
    <w:p w14:paraId="0CEB530D" w14:textId="2637C491" w:rsidR="007D0C99" w:rsidRDefault="007D0C99" w:rsidP="00E5243A">
      <w:r>
        <w:t>Webservice partiellement terminé.</w:t>
      </w:r>
    </w:p>
    <w:p w14:paraId="5B1204F2" w14:textId="67F380FF" w:rsidR="007D0C99" w:rsidRDefault="007D0C99" w:rsidP="00E5243A">
      <w:r>
        <w:t>Utilisation de ReactPHP.</w:t>
      </w:r>
    </w:p>
    <w:p w14:paraId="03A89760" w14:textId="14827A92" w:rsidR="007D0C99" w:rsidRDefault="007D0C99" w:rsidP="00E5243A">
      <w:r w:rsidRPr="007D0C99">
        <w:drawing>
          <wp:inline distT="0" distB="0" distL="0" distR="0" wp14:anchorId="3F85A243" wp14:editId="76834481">
            <wp:extent cx="5971540" cy="27711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2771140"/>
                    </a:xfrm>
                    <a:prstGeom prst="rect">
                      <a:avLst/>
                    </a:prstGeom>
                  </pic:spPr>
                </pic:pic>
              </a:graphicData>
            </a:graphic>
          </wp:inline>
        </w:drawing>
      </w:r>
    </w:p>
    <w:p w14:paraId="430228E6" w14:textId="1CC450E5" w:rsidR="003B147A" w:rsidRDefault="003B147A" w:rsidP="00E5243A">
      <w:r>
        <w:t>Installation OneM2M :</w:t>
      </w:r>
    </w:p>
    <w:p w14:paraId="32602454" w14:textId="0ED541CD" w:rsidR="003B147A" w:rsidRDefault="003B147A" w:rsidP="00E5243A">
      <w:r>
        <w:t>L’installation à réussi ainsi que la création des différents capteurs dans un IPE, cependant nous n’avons pas réussi à traiter les données des senseurs.</w:t>
      </w:r>
    </w:p>
    <w:p w14:paraId="5A6633B4" w14:textId="05032B82" w:rsidR="003B147A" w:rsidRPr="006604AF" w:rsidRDefault="003B147A" w:rsidP="00E5243A">
      <w:r>
        <w:t xml:space="preserve">C’est pourquoi nous avons </w:t>
      </w:r>
      <w:r w:rsidR="003D03B6">
        <w:t>décidé</w:t>
      </w:r>
      <w:r>
        <w:t xml:space="preserve"> de ne pas utiliser OneM2M par soucis de temps, nous allons utilis</w:t>
      </w:r>
      <w:bookmarkStart w:id="0" w:name="_GoBack"/>
      <w:bookmarkEnd w:id="0"/>
      <w:r>
        <w:t xml:space="preserve">er un </w:t>
      </w:r>
      <w:r w:rsidR="003D03B6">
        <w:t>Broker</w:t>
      </w:r>
      <w:r>
        <w:t xml:space="preserve"> MQTT</w:t>
      </w:r>
      <w:r w:rsidR="003D03B6">
        <w:t xml:space="preserve"> pour répliquer ce que nous voulions faire avec OneM2M.</w:t>
      </w:r>
    </w:p>
    <w:sectPr w:rsidR="003B147A" w:rsidRPr="006604AF" w:rsidSect="00A06E32">
      <w:headerReference w:type="even" r:id="rId28"/>
      <w:headerReference w:type="default" r:id="rId29"/>
      <w:footerReference w:type="even" r:id="rId30"/>
      <w:footerReference w:type="default" r:id="rId31"/>
      <w:headerReference w:type="first" r:id="rId32"/>
      <w:footerReference w:type="first" r:id="rId33"/>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BC46E1" w14:textId="77777777" w:rsidR="00814174" w:rsidRDefault="00814174" w:rsidP="008606AB">
      <w:r>
        <w:separator/>
      </w:r>
    </w:p>
  </w:endnote>
  <w:endnote w:type="continuationSeparator" w:id="0">
    <w:p w14:paraId="291D168B" w14:textId="77777777" w:rsidR="00814174" w:rsidRDefault="00814174"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6C2B7" w14:textId="77777777" w:rsidR="00131E2D" w:rsidRDefault="00131E2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BF389" w14:textId="08F98982" w:rsidR="008D187A" w:rsidRPr="00E81B4B" w:rsidRDefault="004E39FD" w:rsidP="00E81B4B">
    <w:pPr>
      <w:pStyle w:val="Pieddepage"/>
    </w:pPr>
    <w:r>
      <w:tab/>
    </w:r>
    <w:r>
      <w:tab/>
    </w:r>
    <w:sdt>
      <w:sdtPr>
        <w:id w:val="1328789105"/>
        <w:docPartObj>
          <w:docPartGallery w:val="Page Numbers (Bottom of Page)"/>
          <w:docPartUnique/>
        </w:docPartObj>
      </w:sdtPr>
      <w:sdtEndPr/>
      <w:sdtContent>
        <w:r w:rsidR="00B9660E" w:rsidRPr="00AD010B">
          <w:rPr>
            <w:rStyle w:val="Numrodepage"/>
            <w:noProof/>
            <w:highlight w:val="lightGray"/>
            <w:lang w:eastAsia="fr-FR"/>
          </w:rPr>
          <mc:AlternateContent>
            <mc:Choice Requires="wps">
              <w:drawing>
                <wp:anchor distT="0" distB="0" distL="114300" distR="114300" simplePos="0" relativeHeight="251659264" behindDoc="1" locked="0" layoutInCell="1" allowOverlap="1" wp14:anchorId="7FEC33AA" wp14:editId="2386ECA8">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91C4123" id="Rectangle 7" o:spid="_x0000_s1026"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" fillcolor="#d3d3d3" stroked="f" strokeweight="1pt">
                  <w10:wrap anchorx="page" anchory="page"/>
                </v:rect>
              </w:pict>
            </mc:Fallback>
          </mc:AlternateContent>
        </w:r>
        <w:r w:rsidR="00D359E1" w:rsidRPr="00AD010B">
          <w:rPr>
            <w:rStyle w:val="Numrodepage"/>
            <w:highlight w:val="lightGray"/>
          </w:rPr>
          <w:fldChar w:fldCharType="begin"/>
        </w:r>
        <w:r w:rsidR="00D359E1" w:rsidRPr="00AD010B">
          <w:rPr>
            <w:rStyle w:val="Numrodepage"/>
            <w:highlight w:val="lightGray"/>
          </w:rPr>
          <w:instrText xml:space="preserve"> PAGE   \* MERGEFORMAT </w:instrText>
        </w:r>
        <w:r w:rsidR="00D359E1" w:rsidRPr="00AD010B">
          <w:rPr>
            <w:rStyle w:val="Numrodepage"/>
            <w:highlight w:val="lightGray"/>
          </w:rPr>
          <w:fldChar w:fldCharType="separate"/>
        </w:r>
        <w:r w:rsidR="003D03B6">
          <w:rPr>
            <w:rStyle w:val="Numrodepage"/>
            <w:noProof/>
            <w:highlight w:val="lightGray"/>
          </w:rPr>
          <w:t>16</w:t>
        </w:r>
        <w:r w:rsidR="00D359E1" w:rsidRPr="00AD010B">
          <w:rPr>
            <w:rStyle w:val="Numrodepage"/>
            <w:highlight w:val="lightGray"/>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B4DF8C" w14:textId="77777777" w:rsidR="00131E2D" w:rsidRDefault="00131E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035A3B" w14:textId="77777777" w:rsidR="00814174" w:rsidRDefault="00814174" w:rsidP="008606AB">
      <w:r>
        <w:separator/>
      </w:r>
    </w:p>
  </w:footnote>
  <w:footnote w:type="continuationSeparator" w:id="0">
    <w:p w14:paraId="3027538D" w14:textId="77777777" w:rsidR="00814174" w:rsidRDefault="00814174"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B215A" w14:textId="77777777" w:rsidR="00131E2D" w:rsidRDefault="00131E2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84C61" w14:textId="77777777" w:rsidR="0030312F" w:rsidRDefault="0030312F">
    <w:pPr>
      <w:pStyle w:val="En-tte"/>
    </w:pPr>
    <w:r>
      <w:rPr>
        <w:noProof/>
        <w:lang w:eastAsia="fr-FR"/>
      </w:rPr>
      <mc:AlternateContent>
        <mc:Choice Requires="wps">
          <w:drawing>
            <wp:anchor distT="0" distB="0" distL="114300" distR="114300" simplePos="0" relativeHeight="251658239" behindDoc="1" locked="0" layoutInCell="1" allowOverlap="1" wp14:anchorId="6372E05F" wp14:editId="491684A9">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371706"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" filled="f" strokecolor="#d3d3d3" strokeweight="20p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7E778" w14:textId="77777777" w:rsidR="00FA2A95" w:rsidRDefault="00FA2A95">
    <w:pPr>
      <w:pStyle w:val="En-tte"/>
    </w:pPr>
    <w:r>
      <w:rPr>
        <w:noProof/>
        <w:lang w:eastAsia="fr-FR"/>
      </w:rPr>
      <mc:AlternateContent>
        <mc:Choice Requires="wps">
          <w:drawing>
            <wp:anchor distT="0" distB="0" distL="114300" distR="114300" simplePos="0" relativeHeight="251661312" behindDoc="1" locked="0" layoutInCell="1" allowOverlap="1" wp14:anchorId="0A31B217" wp14:editId="2F89D3A7">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07F41D"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4074A2"/>
    <w:multiLevelType w:val="hybridMultilevel"/>
    <w:tmpl w:val="A30A4018"/>
    <w:lvl w:ilvl="0" w:tplc="68CCFA44">
      <w:start w:val="2"/>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D451A"/>
    <w:multiLevelType w:val="hybridMultilevel"/>
    <w:tmpl w:val="26CA6F1C"/>
    <w:lvl w:ilvl="0" w:tplc="F234400C">
      <w:start w:val="1"/>
      <w:numFmt w:val="bullet"/>
      <w:pStyle w:val="Paragraphedeliste"/>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7E297B"/>
    <w:multiLevelType w:val="hybridMultilevel"/>
    <w:tmpl w:val="0EEE3606"/>
    <w:lvl w:ilvl="0" w:tplc="AC70D3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C6237E"/>
    <w:multiLevelType w:val="hybridMultilevel"/>
    <w:tmpl w:val="8FEA680E"/>
    <w:lvl w:ilvl="0" w:tplc="3E3AC0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A145D7A"/>
    <w:multiLevelType w:val="multilevel"/>
    <w:tmpl w:val="7E5E73A2"/>
    <w:styleLink w:val="BullettedList"/>
    <w:lvl w:ilvl="0">
      <w:start w:val="1"/>
      <w:numFmt w:val="bullet"/>
      <w:pStyle w:val="Listepuces"/>
      <w:lvlText w:val=""/>
      <w:lvlJc w:val="left"/>
      <w:pPr>
        <w:tabs>
          <w:tab w:val="num" w:pos="360"/>
        </w:tabs>
        <w:ind w:left="357" w:hanging="357"/>
      </w:pPr>
      <w:rPr>
        <w:rFonts w:ascii="Symbol" w:hAnsi="Symbol" w:hint="default"/>
        <w:color w:val="4472C4" w:themeColor="accent1"/>
      </w:rPr>
    </w:lvl>
    <w:lvl w:ilvl="1">
      <w:start w:val="1"/>
      <w:numFmt w:val="bullet"/>
      <w:pStyle w:val="Listepuces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3"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10"/>
  </w:num>
  <w:num w:numId="5">
    <w:abstractNumId w:val="5"/>
  </w:num>
  <w:num w:numId="6">
    <w:abstractNumId w:val="6"/>
  </w:num>
  <w:num w:numId="7">
    <w:abstractNumId w:val="4"/>
  </w:num>
  <w:num w:numId="8">
    <w:abstractNumId w:val="8"/>
  </w:num>
  <w:num w:numId="9">
    <w:abstractNumId w:val="1"/>
  </w:num>
  <w:num w:numId="10">
    <w:abstractNumId w:val="12"/>
  </w:num>
  <w:num w:numId="11">
    <w:abstractNumId w:val="0"/>
  </w:num>
  <w:num w:numId="12">
    <w:abstractNumId w:val="11"/>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proofState w:grammar="clean"/>
  <w:attachedTemplate r:id="rId1"/>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pVer" w:val="ᕅᕀᕂ"/>
    <w:docVar w:name="CheckSum" w:val="ᕆᕊᕉᕊ"/>
    <w:docVar w:name="CLIName" w:val="ᕧᖀᕕᕾᕳᖅᖅᕻᕸᕻᕷᕶ"/>
    <w:docVar w:name="DateTime" w:val="ᕄᕁᕄᕈᕁᕄᕂᕄᕂᔲᔲᕃᕆᕌᕆᕉᔲᔺᕙᕟᕦᔽᕃᕌᕂᔻ"/>
    <w:docVar w:name="DoneBy" w:val="ᕥᕦᕮᖁᕾᕻᖈᕻᕷᖄᔲᕶᖇᖄᕳᖀᕶ"/>
    <w:docVar w:name="IPAddress" w:val="ᕥᕢᕓᕕᕩᕖᕂᕅᕊᕉ"/>
    <w:docVar w:name="Random" w:val="18"/>
  </w:docVars>
  <w:rsids>
    <w:rsidRoot w:val="0037615C"/>
    <w:rsid w:val="000040C5"/>
    <w:rsid w:val="0002791A"/>
    <w:rsid w:val="0003687F"/>
    <w:rsid w:val="000630AD"/>
    <w:rsid w:val="0009280B"/>
    <w:rsid w:val="000B7AB9"/>
    <w:rsid w:val="001307F2"/>
    <w:rsid w:val="00131E2D"/>
    <w:rsid w:val="00157987"/>
    <w:rsid w:val="00224640"/>
    <w:rsid w:val="00233809"/>
    <w:rsid w:val="00240FC4"/>
    <w:rsid w:val="002521CA"/>
    <w:rsid w:val="002868AC"/>
    <w:rsid w:val="002E626B"/>
    <w:rsid w:val="003022AB"/>
    <w:rsid w:val="0030312F"/>
    <w:rsid w:val="003515DC"/>
    <w:rsid w:val="0037615C"/>
    <w:rsid w:val="003B147A"/>
    <w:rsid w:val="003D03B6"/>
    <w:rsid w:val="003D656E"/>
    <w:rsid w:val="0046798E"/>
    <w:rsid w:val="004919A5"/>
    <w:rsid w:val="004A20D6"/>
    <w:rsid w:val="004A38EC"/>
    <w:rsid w:val="004D14EE"/>
    <w:rsid w:val="004D6E68"/>
    <w:rsid w:val="004E39FD"/>
    <w:rsid w:val="004F260A"/>
    <w:rsid w:val="0052261B"/>
    <w:rsid w:val="00524BAE"/>
    <w:rsid w:val="00530BDA"/>
    <w:rsid w:val="00563311"/>
    <w:rsid w:val="0058022C"/>
    <w:rsid w:val="005979D4"/>
    <w:rsid w:val="005B2E47"/>
    <w:rsid w:val="005B34DF"/>
    <w:rsid w:val="005B6356"/>
    <w:rsid w:val="005D7EFC"/>
    <w:rsid w:val="00615616"/>
    <w:rsid w:val="00654740"/>
    <w:rsid w:val="006604AF"/>
    <w:rsid w:val="00671403"/>
    <w:rsid w:val="00692F0D"/>
    <w:rsid w:val="006C08BD"/>
    <w:rsid w:val="006C67DE"/>
    <w:rsid w:val="006E1E2D"/>
    <w:rsid w:val="006F544B"/>
    <w:rsid w:val="00720DC0"/>
    <w:rsid w:val="0074607A"/>
    <w:rsid w:val="007B04B0"/>
    <w:rsid w:val="007D0C99"/>
    <w:rsid w:val="007D5A3F"/>
    <w:rsid w:val="0080749A"/>
    <w:rsid w:val="00814174"/>
    <w:rsid w:val="008606AB"/>
    <w:rsid w:val="008A0D41"/>
    <w:rsid w:val="008D187A"/>
    <w:rsid w:val="008D25F7"/>
    <w:rsid w:val="008F1B7F"/>
    <w:rsid w:val="008F4289"/>
    <w:rsid w:val="00943598"/>
    <w:rsid w:val="00950B0F"/>
    <w:rsid w:val="0098733A"/>
    <w:rsid w:val="009A5E7C"/>
    <w:rsid w:val="009F6597"/>
    <w:rsid w:val="00A0684D"/>
    <w:rsid w:val="00A06E32"/>
    <w:rsid w:val="00A32524"/>
    <w:rsid w:val="00A777EF"/>
    <w:rsid w:val="00A91398"/>
    <w:rsid w:val="00AB45CE"/>
    <w:rsid w:val="00AB60FA"/>
    <w:rsid w:val="00AD010B"/>
    <w:rsid w:val="00B26DBD"/>
    <w:rsid w:val="00B30030"/>
    <w:rsid w:val="00B4286F"/>
    <w:rsid w:val="00B5279B"/>
    <w:rsid w:val="00B71E3C"/>
    <w:rsid w:val="00B726D8"/>
    <w:rsid w:val="00B81AAE"/>
    <w:rsid w:val="00B9660E"/>
    <w:rsid w:val="00BA15AE"/>
    <w:rsid w:val="00BB76A1"/>
    <w:rsid w:val="00C13772"/>
    <w:rsid w:val="00C16233"/>
    <w:rsid w:val="00C31B26"/>
    <w:rsid w:val="00C5543E"/>
    <w:rsid w:val="00C6208F"/>
    <w:rsid w:val="00C96E5D"/>
    <w:rsid w:val="00CC0EDB"/>
    <w:rsid w:val="00CD01D6"/>
    <w:rsid w:val="00CE0088"/>
    <w:rsid w:val="00D05B00"/>
    <w:rsid w:val="00D27F37"/>
    <w:rsid w:val="00D359E1"/>
    <w:rsid w:val="00D54778"/>
    <w:rsid w:val="00D6410D"/>
    <w:rsid w:val="00D8227D"/>
    <w:rsid w:val="00DE2209"/>
    <w:rsid w:val="00DF799F"/>
    <w:rsid w:val="00E20E57"/>
    <w:rsid w:val="00E25ADD"/>
    <w:rsid w:val="00E5243A"/>
    <w:rsid w:val="00E81B4B"/>
    <w:rsid w:val="00EB6826"/>
    <w:rsid w:val="00EC7EB3"/>
    <w:rsid w:val="00ED20CA"/>
    <w:rsid w:val="00ED7F81"/>
    <w:rsid w:val="00F005BB"/>
    <w:rsid w:val="00F026F3"/>
    <w:rsid w:val="00F03E09"/>
    <w:rsid w:val="00F04116"/>
    <w:rsid w:val="00F04CC8"/>
    <w:rsid w:val="00F45333"/>
    <w:rsid w:val="00FA2A95"/>
    <w:rsid w:val="00FC12E7"/>
    <w:rsid w:val="00FC5BF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B148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9D4"/>
    <w:rPr>
      <w:lang w:val="fr-FR"/>
    </w:rPr>
  </w:style>
  <w:style w:type="paragraph" w:styleId="Titre1">
    <w:name w:val="heading 1"/>
    <w:basedOn w:val="Normal"/>
    <w:next w:val="Normal"/>
    <w:link w:val="Titre1Car"/>
    <w:uiPriority w:val="9"/>
    <w:qFormat/>
    <w:rsid w:val="00B30030"/>
    <w:pPr>
      <w:keepNext/>
      <w:spacing w:before="600" w:after="300"/>
      <w:outlineLvl w:val="0"/>
    </w:pPr>
    <w:rPr>
      <w:rFonts w:asciiTheme="majorHAnsi" w:hAnsiTheme="majorHAnsi"/>
      <w:b/>
      <w:bCs/>
      <w:sz w:val="72"/>
      <w:szCs w:val="18"/>
    </w:rPr>
  </w:style>
  <w:style w:type="paragraph" w:styleId="Titre2">
    <w:name w:val="heading 2"/>
    <w:basedOn w:val="Normal"/>
    <w:next w:val="Normal"/>
    <w:link w:val="Titre2C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Titre3">
    <w:name w:val="heading 3"/>
    <w:basedOn w:val="Normal"/>
    <w:next w:val="Normal"/>
    <w:link w:val="Titre3Car"/>
    <w:uiPriority w:val="9"/>
    <w:semiHidden/>
    <w:rsid w:val="00D359E1"/>
    <w:pPr>
      <w:spacing w:before="480" w:after="120"/>
      <w:outlineLvl w:val="2"/>
    </w:pPr>
    <w:rPr>
      <w:color w:val="4472C4" w:themeColor="accent1"/>
      <w:sz w:val="36"/>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reCar">
    <w:name w:val="Titre Car"/>
    <w:basedOn w:val="Policepardfaut"/>
    <w:link w:val="Titre"/>
    <w:uiPriority w:val="10"/>
    <w:rsid w:val="00224640"/>
    <w:rPr>
      <w:rFonts w:asciiTheme="majorHAnsi" w:eastAsiaTheme="majorEastAsia" w:hAnsiTheme="majorHAnsi" w:cstheme="majorBidi"/>
      <w:b/>
      <w:bCs/>
      <w:spacing w:val="-10"/>
      <w:kern w:val="28"/>
      <w:sz w:val="160"/>
      <w:szCs w:val="72"/>
    </w:rPr>
  </w:style>
  <w:style w:type="paragraph" w:styleId="Sous-titre">
    <w:name w:val="Subtitle"/>
    <w:basedOn w:val="Normal"/>
    <w:next w:val="Normal"/>
    <w:link w:val="Sous-titreCar"/>
    <w:uiPriority w:val="11"/>
    <w:qFormat/>
    <w:rsid w:val="0030312F"/>
    <w:pPr>
      <w:numPr>
        <w:ilvl w:val="1"/>
      </w:numPr>
    </w:pPr>
    <w:rPr>
      <w:rFonts w:eastAsiaTheme="minorEastAsia"/>
      <w:b/>
      <w:bCs/>
      <w:color w:val="4472C4" w:themeColor="accent1"/>
      <w:spacing w:val="15"/>
      <w:sz w:val="48"/>
      <w:szCs w:val="28"/>
    </w:rPr>
  </w:style>
  <w:style w:type="character" w:customStyle="1" w:styleId="Sous-titreCar">
    <w:name w:val="Sous-titre Car"/>
    <w:basedOn w:val="Policepardfaut"/>
    <w:link w:val="Sous-titre"/>
    <w:uiPriority w:val="11"/>
    <w:rsid w:val="0030312F"/>
    <w:rPr>
      <w:rFonts w:eastAsiaTheme="minorEastAsia"/>
      <w:b/>
      <w:bCs/>
      <w:color w:val="4472C4" w:themeColor="accent1"/>
      <w:spacing w:val="15"/>
      <w:sz w:val="48"/>
      <w:szCs w:val="28"/>
    </w:rPr>
  </w:style>
  <w:style w:type="character" w:customStyle="1" w:styleId="Titre1Car">
    <w:name w:val="Titre 1 Car"/>
    <w:basedOn w:val="Policepardfaut"/>
    <w:link w:val="Titre1"/>
    <w:uiPriority w:val="9"/>
    <w:rsid w:val="00B30030"/>
    <w:rPr>
      <w:rFonts w:asciiTheme="majorHAnsi" w:hAnsiTheme="majorHAnsi"/>
      <w:b/>
      <w:bCs/>
      <w:sz w:val="72"/>
      <w:szCs w:val="18"/>
    </w:rPr>
  </w:style>
  <w:style w:type="paragraph" w:styleId="En-tte">
    <w:name w:val="header"/>
    <w:basedOn w:val="Normal"/>
    <w:link w:val="En-tteCar"/>
    <w:uiPriority w:val="99"/>
    <w:semiHidden/>
    <w:rsid w:val="00EB6826"/>
    <w:pPr>
      <w:tabs>
        <w:tab w:val="center" w:pos="4844"/>
        <w:tab w:val="right" w:pos="9689"/>
      </w:tabs>
      <w:spacing w:after="0"/>
    </w:pPr>
  </w:style>
  <w:style w:type="character" w:customStyle="1" w:styleId="En-tteCar">
    <w:name w:val="En-tête Car"/>
    <w:basedOn w:val="Policepardfaut"/>
    <w:link w:val="En-tte"/>
    <w:uiPriority w:val="99"/>
    <w:semiHidden/>
    <w:rsid w:val="00F03E09"/>
  </w:style>
  <w:style w:type="paragraph" w:styleId="Pieddepage">
    <w:name w:val="footer"/>
    <w:basedOn w:val="Normal"/>
    <w:link w:val="PieddepageC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PieddepageCar">
    <w:name w:val="Pied de page Car"/>
    <w:basedOn w:val="Policepardfaut"/>
    <w:link w:val="Pieddepage"/>
    <w:uiPriority w:val="99"/>
    <w:rsid w:val="004E39FD"/>
    <w:rPr>
      <w:rFonts w:asciiTheme="majorHAnsi" w:hAnsiTheme="majorHAnsi"/>
      <w:sz w:val="24"/>
    </w:rPr>
  </w:style>
  <w:style w:type="character" w:customStyle="1" w:styleId="Titre2Car">
    <w:name w:val="Titre 2 Car"/>
    <w:basedOn w:val="Policepardfaut"/>
    <w:link w:val="Titre2"/>
    <w:uiPriority w:val="9"/>
    <w:rsid w:val="00B30030"/>
    <w:rPr>
      <w:rFonts w:asciiTheme="majorHAnsi" w:hAnsiTheme="majorHAnsi"/>
      <w:bCs/>
      <w:color w:val="4472C4" w:themeColor="accent1"/>
      <w:sz w:val="36"/>
      <w:szCs w:val="56"/>
    </w:rPr>
  </w:style>
  <w:style w:type="table" w:styleId="Grilledutableau">
    <w:name w:val="Table Grid"/>
    <w:basedOn w:val="Tableau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semiHidden/>
    <w:rsid w:val="00F03E09"/>
    <w:rPr>
      <w:color w:val="4472C4" w:themeColor="accent1"/>
      <w:sz w:val="36"/>
      <w:szCs w:val="32"/>
    </w:rPr>
  </w:style>
  <w:style w:type="paragraph" w:styleId="Paragraphedeliste">
    <w:name w:val="List Paragraph"/>
    <w:basedOn w:val="Normal"/>
    <w:uiPriority w:val="34"/>
    <w:semiHidden/>
    <w:rsid w:val="00CD01D6"/>
    <w:pPr>
      <w:numPr>
        <w:numId w:val="3"/>
      </w:numPr>
      <w:ind w:left="244" w:hanging="357"/>
    </w:pPr>
  </w:style>
  <w:style w:type="character" w:styleId="Textedelespacerserv">
    <w:name w:val="Placeholder Text"/>
    <w:basedOn w:val="Policepardfaut"/>
    <w:uiPriority w:val="99"/>
    <w:semiHidden/>
    <w:rsid w:val="006C08BD"/>
    <w:rPr>
      <w:color w:val="808080"/>
    </w:rPr>
  </w:style>
  <w:style w:type="character" w:styleId="Accentuation">
    <w:name w:val="Emphasis"/>
    <w:basedOn w:val="Policepardfaut"/>
    <w:uiPriority w:val="20"/>
    <w:qFormat/>
    <w:rsid w:val="00EC7EB3"/>
    <w:rPr>
      <w:i w:val="0"/>
      <w:iCs/>
      <w:color w:val="4472C4" w:themeColor="accent1"/>
    </w:rPr>
  </w:style>
  <w:style w:type="paragraph" w:styleId="Listepuces">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Lgende">
    <w:name w:val="caption"/>
    <w:basedOn w:val="Normal"/>
    <w:next w:val="Normal"/>
    <w:uiPriority w:val="35"/>
    <w:qFormat/>
    <w:rsid w:val="008F4289"/>
    <w:pPr>
      <w:spacing w:before="480" w:after="120"/>
    </w:pPr>
    <w:rPr>
      <w:iCs/>
      <w:color w:val="4472C4" w:themeColor="accent1"/>
      <w:sz w:val="36"/>
      <w:szCs w:val="18"/>
    </w:rPr>
  </w:style>
  <w:style w:type="paragraph" w:styleId="Listepuces2">
    <w:name w:val="List Bullet 2"/>
    <w:basedOn w:val="Normal"/>
    <w:uiPriority w:val="99"/>
    <w:semiHidden/>
    <w:unhideWhenUsed/>
    <w:rsid w:val="0098733A"/>
    <w:pPr>
      <w:numPr>
        <w:ilvl w:val="1"/>
        <w:numId w:val="10"/>
      </w:numPr>
      <w:contextualSpacing/>
    </w:pPr>
  </w:style>
  <w:style w:type="character" w:styleId="Numrodepage">
    <w:name w:val="page number"/>
    <w:basedOn w:val="Policepardfau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Titre1C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Policepardfaut"/>
    <w:link w:val="CoverHead2"/>
    <w:uiPriority w:val="10"/>
    <w:rsid w:val="005979D4"/>
    <w:rPr>
      <w:color w:val="4472C4" w:themeColor="accent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livier%20durand\AppData\Roaming\Microsoft\Templates\Classic%20students%20report.dotx" TargetMode="External"/></Relationship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2.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01CF215E-ECE0-44B7-AE65-188ABC9A9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16</Pages>
  <Words>623</Words>
  <Characters>3427</Characters>
  <Application>Microsoft Office Word</Application>
  <DocSecurity>0</DocSecurity>
  <Lines>28</Lines>
  <Paragraphs>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2020-02-26T12:21:00Z</dcterms:created>
  <dcterms:modified xsi:type="dcterms:W3CDTF">2020-03-13T13:53:00Z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